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9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  <w:gridCol w:w="106"/>
      </w:tblGrid>
      <w:tr w:rsidR="001B2ABD" w:rsidRPr="008F2702" w14:paraId="3F4937EE" w14:textId="77777777" w:rsidTr="00B34AD5">
        <w:trPr>
          <w:gridAfter w:val="1"/>
          <w:wAfter w:w="106" w:type="dxa"/>
          <w:trHeight w:val="4410"/>
        </w:trPr>
        <w:tc>
          <w:tcPr>
            <w:tcW w:w="3600" w:type="dxa"/>
            <w:vAlign w:val="bottom"/>
          </w:tcPr>
          <w:p w14:paraId="4DE05A53" w14:textId="77777777" w:rsidR="001B2ABD" w:rsidRDefault="003C1D40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0F83E98" wp14:editId="05DCA4A2">
                  <wp:extent cx="1446028" cy="1814108"/>
                  <wp:effectExtent l="0" t="0" r="1905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030" cy="183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461530" w14:textId="77777777" w:rsidR="003C1D40" w:rsidRDefault="003C1D40" w:rsidP="001B2ABD">
            <w:pPr>
              <w:tabs>
                <w:tab w:val="left" w:pos="990"/>
              </w:tabs>
              <w:jc w:val="center"/>
            </w:pPr>
          </w:p>
          <w:p w14:paraId="1A1AAF3D" w14:textId="77777777" w:rsidR="003C1D40" w:rsidRDefault="003C1D40" w:rsidP="003C1D40">
            <w:pPr>
              <w:tabs>
                <w:tab w:val="left" w:pos="990"/>
              </w:tabs>
            </w:pPr>
          </w:p>
          <w:p w14:paraId="3E82CA07" w14:textId="02C9FDCF" w:rsidR="003C1D40" w:rsidRPr="008F2702" w:rsidRDefault="003C1D40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3A8D435D" w14:textId="6EBC660B"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85E11F0" w14:textId="53F5DA99" w:rsidR="001B2ABD" w:rsidRPr="008F2702" w:rsidRDefault="00FA03A4" w:rsidP="001B2ABD">
            <w:pPr>
              <w:pStyle w:val="Titre"/>
            </w:pPr>
            <w:r>
              <w:t>chorro valentin</w:t>
            </w:r>
          </w:p>
          <w:p w14:paraId="2BE30525" w14:textId="0CB8517D" w:rsidR="001B2ABD" w:rsidRPr="008F2702" w:rsidRDefault="00FA03A4" w:rsidP="008F2702">
            <w:pPr>
              <w:pStyle w:val="Sous-titre"/>
            </w:pPr>
            <w:r w:rsidRPr="00080F6C">
              <w:rPr>
                <w:spacing w:val="9"/>
                <w:w w:val="100"/>
              </w:rPr>
              <w:t>STAGIAIR</w:t>
            </w:r>
            <w:r w:rsidRPr="00080F6C">
              <w:rPr>
                <w:spacing w:val="4"/>
                <w:w w:val="100"/>
              </w:rPr>
              <w:t>E</w:t>
            </w:r>
          </w:p>
        </w:tc>
      </w:tr>
      <w:tr w:rsidR="001B2ABD" w:rsidRPr="008F2702" w14:paraId="14B6594B" w14:textId="77777777" w:rsidTr="00B34AD5">
        <w:tc>
          <w:tcPr>
            <w:tcW w:w="3600" w:type="dxa"/>
          </w:tcPr>
          <w:sdt>
            <w:sdtPr>
              <w:id w:val="-1711873194"/>
              <w:placeholder>
                <w:docPart w:val="6CB1B880C17940F9828B950B68EC9ACF"/>
              </w:placeholder>
              <w:temporary/>
              <w:showingPlcHdr/>
              <w15:appearance w15:val="hidden"/>
            </w:sdtPr>
            <w:sdtContent>
              <w:p w14:paraId="76F376FB" w14:textId="77777777" w:rsidR="001B2ABD" w:rsidRPr="008F2702" w:rsidRDefault="00036450" w:rsidP="00036450">
                <w:pPr>
                  <w:pStyle w:val="Titre3"/>
                </w:pPr>
                <w:r w:rsidRPr="008F2702">
                  <w:rPr>
                    <w:lang w:bidi="fr-FR"/>
                  </w:rPr>
                  <w:t>Profil</w:t>
                </w:r>
              </w:p>
            </w:sdtContent>
          </w:sdt>
          <w:p w14:paraId="7EC5F98A" w14:textId="27E97240" w:rsidR="00036450" w:rsidRDefault="00E87290" w:rsidP="00E87290">
            <w:r>
              <w:t>Mes objectifs sont de devenir développeur de jeux vidéo.</w:t>
            </w:r>
          </w:p>
          <w:p w14:paraId="41D0CCA1" w14:textId="75D803EA" w:rsidR="00E87290" w:rsidRDefault="00E87290" w:rsidP="00E87290"/>
          <w:p w14:paraId="7B1B2642" w14:textId="0539CED4" w:rsidR="00E87290" w:rsidRDefault="008D01DB" w:rsidP="00E87290">
            <w:r>
              <w:t>Les projets réalisés cette année sont :</w:t>
            </w:r>
          </w:p>
          <w:p w14:paraId="15C04D12" w14:textId="2038B26F" w:rsidR="008D01DB" w:rsidRDefault="008D01DB" w:rsidP="008D01DB">
            <w:pPr>
              <w:pStyle w:val="Paragraphedeliste"/>
              <w:numPr>
                <w:ilvl w:val="0"/>
                <w:numId w:val="16"/>
              </w:numPr>
            </w:pPr>
            <w:r>
              <w:t xml:space="preserve">Jeux vidéo RPG en </w:t>
            </w:r>
            <w:r w:rsidR="002D1797">
              <w:t>GO</w:t>
            </w:r>
          </w:p>
          <w:p w14:paraId="43CE68C1" w14:textId="56239DF5" w:rsidR="008D01DB" w:rsidRDefault="008D01DB" w:rsidP="008D01DB">
            <w:pPr>
              <w:pStyle w:val="Paragraphedeliste"/>
              <w:numPr>
                <w:ilvl w:val="0"/>
                <w:numId w:val="16"/>
              </w:numPr>
            </w:pPr>
            <w:r>
              <w:t>Jeux vidéo d’aventure en HTML et CSS</w:t>
            </w:r>
          </w:p>
          <w:p w14:paraId="2F6F99FE" w14:textId="04CC324D" w:rsidR="008D01DB" w:rsidRDefault="008D01DB" w:rsidP="008D01DB">
            <w:pPr>
              <w:pStyle w:val="Paragraphedeliste"/>
              <w:numPr>
                <w:ilvl w:val="0"/>
                <w:numId w:val="16"/>
              </w:numPr>
            </w:pPr>
            <w:r>
              <w:t>Site web en HTML, CSS et JS</w:t>
            </w:r>
          </w:p>
          <w:p w14:paraId="1794AE93" w14:textId="4A3120DF" w:rsidR="008D01DB" w:rsidRDefault="002D1797" w:rsidP="008D01DB">
            <w:pPr>
              <w:pStyle w:val="Paragraphedeliste"/>
              <w:numPr>
                <w:ilvl w:val="0"/>
                <w:numId w:val="16"/>
              </w:numPr>
            </w:pPr>
            <w:r>
              <w:t>Application en GO, HTML, CSS et JS</w:t>
            </w:r>
          </w:p>
          <w:p w14:paraId="59C6EA2B" w14:textId="6CC65D2B" w:rsidR="002D1797" w:rsidRDefault="002D1797" w:rsidP="008D01DB">
            <w:pPr>
              <w:pStyle w:val="Paragraphedeliste"/>
              <w:numPr>
                <w:ilvl w:val="0"/>
                <w:numId w:val="16"/>
              </w:numPr>
            </w:pPr>
            <w:r>
              <w:t>Forum</w:t>
            </w:r>
          </w:p>
          <w:p w14:paraId="10F138E1" w14:textId="385E57BA" w:rsidR="002D1797" w:rsidRPr="008F2702" w:rsidRDefault="002D1797" w:rsidP="008D01DB">
            <w:pPr>
              <w:pStyle w:val="Paragraphedeliste"/>
              <w:numPr>
                <w:ilvl w:val="0"/>
                <w:numId w:val="16"/>
              </w:numPr>
            </w:pPr>
            <w:r>
              <w:t>Projet d’un RPG en Python</w:t>
            </w:r>
          </w:p>
          <w:p w14:paraId="0C031F5E" w14:textId="77777777" w:rsidR="00036450" w:rsidRPr="008F2702" w:rsidRDefault="00036450" w:rsidP="00036450"/>
          <w:sdt>
            <w:sdtPr>
              <w:id w:val="-1954003311"/>
              <w:placeholder>
                <w:docPart w:val="1559C5B3A3424CFEBD5EA8A71D14CF95"/>
              </w:placeholder>
              <w:temporary/>
              <w:showingPlcHdr/>
              <w15:appearance w15:val="hidden"/>
            </w:sdtPr>
            <w:sdtContent>
              <w:p w14:paraId="6ED712EA" w14:textId="77777777" w:rsidR="00036450" w:rsidRPr="008F2702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61A2F504BB6D4E29AC8C2501A82C88E8"/>
              </w:placeholder>
              <w:temporary/>
              <w:showingPlcHdr/>
              <w15:appearance w15:val="hidden"/>
            </w:sdtPr>
            <w:sdtContent>
              <w:p w14:paraId="4BFD9CEF" w14:textId="77777777" w:rsidR="004D3011" w:rsidRPr="008F2702" w:rsidRDefault="004D3011" w:rsidP="004D3011">
                <w:r w:rsidRPr="008F2702">
                  <w:rPr>
                    <w:lang w:bidi="fr-FR"/>
                  </w:rPr>
                  <w:t>TÉLÉPHONE :</w:t>
                </w:r>
              </w:p>
            </w:sdtContent>
          </w:sdt>
          <w:p w14:paraId="649EB9C0" w14:textId="0B894268" w:rsidR="004D3011" w:rsidRPr="008F2702" w:rsidRDefault="00B34AD5" w:rsidP="004D3011">
            <w:r>
              <w:t>0</w:t>
            </w:r>
            <w:r w:rsidR="00E87290">
              <w:t>6 31 27 77 02</w:t>
            </w:r>
          </w:p>
          <w:p w14:paraId="3848DF74" w14:textId="77777777" w:rsidR="004D3011" w:rsidRPr="008F2702" w:rsidRDefault="004D3011" w:rsidP="004D3011"/>
          <w:sdt>
            <w:sdtPr>
              <w:id w:val="-240260293"/>
              <w:placeholder>
                <w:docPart w:val="5560F43F07004354BC25FC906CB6205E"/>
              </w:placeholder>
              <w:temporary/>
              <w:showingPlcHdr/>
              <w15:appearance w15:val="hidden"/>
            </w:sdtPr>
            <w:sdtContent>
              <w:p w14:paraId="5EB143C6" w14:textId="77777777" w:rsidR="004D3011" w:rsidRPr="008F2702" w:rsidRDefault="004D3011" w:rsidP="004D3011">
                <w:r w:rsidRPr="008F2702">
                  <w:rPr>
                    <w:lang w:bidi="fr-FR"/>
                  </w:rPr>
                  <w:t>E-MAIL :</w:t>
                </w:r>
              </w:p>
            </w:sdtContent>
          </w:sdt>
          <w:p w14:paraId="5181EC94" w14:textId="2E9F15F8" w:rsidR="00036450" w:rsidRPr="00E06E4D" w:rsidRDefault="00E87290" w:rsidP="004D3011">
            <w:pPr>
              <w:rPr>
                <w:rStyle w:val="Lienhypertexte"/>
              </w:rPr>
            </w:pPr>
            <w:r>
              <w:rPr>
                <w:color w:val="B85A22" w:themeColor="accent2" w:themeShade="BF"/>
                <w:u w:val="single"/>
              </w:rPr>
              <w:t>choval@orange.fr</w:t>
            </w:r>
          </w:p>
          <w:p w14:paraId="005DC7F4" w14:textId="77777777" w:rsidR="004142CD" w:rsidRPr="008F2702" w:rsidRDefault="004142CD" w:rsidP="004142CD"/>
          <w:sdt>
            <w:sdtPr>
              <w:id w:val="-1444214663"/>
              <w:placeholder>
                <w:docPart w:val="A260B2F7467D45958B0806AFB87A861F"/>
              </w:placeholder>
              <w:temporary/>
              <w:showingPlcHdr/>
              <w15:appearance w15:val="hidden"/>
            </w:sdtPr>
            <w:sdtContent>
              <w:p w14:paraId="28CC9B7B" w14:textId="77777777" w:rsidR="004D3011" w:rsidRPr="008F2702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Loisirs</w:t>
                </w:r>
              </w:p>
            </w:sdtContent>
          </w:sdt>
          <w:p w14:paraId="4C758E3C" w14:textId="5F603003" w:rsidR="004D3011" w:rsidRPr="008F2702" w:rsidRDefault="00E87290" w:rsidP="004D3011">
            <w:r>
              <w:t>Jeux vidéo</w:t>
            </w:r>
          </w:p>
          <w:p w14:paraId="54DE5FC6" w14:textId="1771EB36" w:rsidR="004D3011" w:rsidRPr="008F2702" w:rsidRDefault="00E87290" w:rsidP="004D3011">
            <w:r>
              <w:t>Manga</w:t>
            </w:r>
          </w:p>
          <w:p w14:paraId="720D0FCF" w14:textId="08ACC675" w:rsidR="004D3011" w:rsidRPr="008F2702" w:rsidRDefault="00E87290" w:rsidP="004D3011">
            <w:r>
              <w:t>Rubik’</w:t>
            </w:r>
            <w:r w:rsidR="00F41ADD">
              <w:t xml:space="preserve">s </w:t>
            </w:r>
            <w:r>
              <w:t>cube</w:t>
            </w:r>
          </w:p>
          <w:p w14:paraId="6254081D" w14:textId="4CFCDEB2" w:rsidR="004D3011" w:rsidRDefault="00E87290" w:rsidP="004D3011">
            <w:proofErr w:type="spellStart"/>
            <w:r>
              <w:t>Dév</w:t>
            </w:r>
            <w:proofErr w:type="spellEnd"/>
            <w:r w:rsidR="00BB0821">
              <w:t xml:space="preserve"> </w:t>
            </w:r>
            <w:r>
              <w:t xml:space="preserve"> de jeux vidéo</w:t>
            </w:r>
          </w:p>
          <w:p w14:paraId="38AAACDE" w14:textId="77777777" w:rsidR="00A51EC6" w:rsidRDefault="00A51EC6" w:rsidP="004D3011"/>
          <w:p w14:paraId="04A0534D" w14:textId="080991C9" w:rsidR="005D34FE" w:rsidRDefault="005D34FE" w:rsidP="005D34FE">
            <w:pPr>
              <w:pStyle w:val="Titre3"/>
            </w:pPr>
            <w:r>
              <w:t>COMPETENCES</w:t>
            </w:r>
            <w:r w:rsidR="00E430EE">
              <w:t xml:space="preserve"> personnelles</w:t>
            </w:r>
          </w:p>
          <w:p w14:paraId="4CE0E476" w14:textId="0C412E5D" w:rsidR="005D34FE" w:rsidRDefault="00D552B0" w:rsidP="005D34FE">
            <w:r>
              <w:t>Autonome</w:t>
            </w:r>
          </w:p>
          <w:p w14:paraId="0F18E3AF" w14:textId="722A888F" w:rsidR="00D552B0" w:rsidRDefault="00D552B0" w:rsidP="005D34FE">
            <w:r>
              <w:t>Travail de groupe</w:t>
            </w:r>
          </w:p>
          <w:p w14:paraId="64C5CD29" w14:textId="25D768CB" w:rsidR="00E430EE" w:rsidRDefault="00AF1726" w:rsidP="005D34FE">
            <w:r>
              <w:t>Curieux</w:t>
            </w:r>
          </w:p>
          <w:p w14:paraId="312E7F32" w14:textId="10158102" w:rsidR="00AF1726" w:rsidRDefault="00AF1726" w:rsidP="005D34FE">
            <w:r>
              <w:t>Logique</w:t>
            </w:r>
          </w:p>
          <w:p w14:paraId="2402D184" w14:textId="3A4DC541" w:rsidR="00B70ECD" w:rsidRPr="005D34FE" w:rsidRDefault="00B70ECD" w:rsidP="005D34FE">
            <w:r>
              <w:t>Sens de l’analyse</w:t>
            </w:r>
          </w:p>
          <w:p w14:paraId="7A247314" w14:textId="4927634F" w:rsidR="00A51EC6" w:rsidRPr="00A51EC6" w:rsidRDefault="00A51EC6" w:rsidP="004D3011">
            <w:pPr>
              <w:rPr>
                <w:sz w:val="22"/>
              </w:rPr>
            </w:pPr>
          </w:p>
        </w:tc>
        <w:tc>
          <w:tcPr>
            <w:tcW w:w="720" w:type="dxa"/>
          </w:tcPr>
          <w:p w14:paraId="635FC245" w14:textId="77777777"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576" w:type="dxa"/>
            <w:gridSpan w:val="2"/>
          </w:tcPr>
          <w:sdt>
            <w:sdtPr>
              <w:id w:val="1049110328"/>
              <w:placeholder>
                <w:docPart w:val="BF2CC9A750194CEEBC8592C1991E5C74"/>
              </w:placeholder>
              <w:temporary/>
              <w:showingPlcHdr/>
              <w15:appearance w15:val="hidden"/>
            </w:sdtPr>
            <w:sdtContent>
              <w:p w14:paraId="6BACC295" w14:textId="77777777" w:rsidR="001B2ABD" w:rsidRPr="008F2702" w:rsidRDefault="00E25A26" w:rsidP="00036450">
                <w:pPr>
                  <w:pStyle w:val="Titre2"/>
                </w:pPr>
                <w:r w:rsidRPr="008F2702">
                  <w:rPr>
                    <w:lang w:bidi="fr-FR"/>
                  </w:rPr>
                  <w:t>FORMATION</w:t>
                </w:r>
              </w:p>
            </w:sdtContent>
          </w:sdt>
          <w:p w14:paraId="5DB1AF16" w14:textId="0DBFE21E" w:rsidR="00036450" w:rsidRPr="008F2702" w:rsidRDefault="00FA03A4" w:rsidP="00B359E4">
            <w:pPr>
              <w:pStyle w:val="Titre4"/>
            </w:pPr>
            <w:r>
              <w:t>YNOV CAMPUS AIX-EN-PROVENCE</w:t>
            </w:r>
          </w:p>
          <w:p w14:paraId="2624A395" w14:textId="38A8E203" w:rsidR="00FA03A4" w:rsidRPr="00FA03A4" w:rsidRDefault="00E87290" w:rsidP="00FA03A4">
            <w:pPr>
              <w:pStyle w:val="Date"/>
              <w:rPr>
                <w:lang w:bidi="fr-FR"/>
              </w:rPr>
            </w:pPr>
            <w:r>
              <w:t>2021-2022</w:t>
            </w:r>
          </w:p>
          <w:p w14:paraId="258291F3" w14:textId="6A2E4E99" w:rsidR="00CC0C6D" w:rsidRPr="008F2702" w:rsidRDefault="00FA03A4" w:rsidP="00CC0C6D">
            <w:r>
              <w:t>1</w:t>
            </w:r>
            <w:r w:rsidRPr="00FA03A4">
              <w:rPr>
                <w:vertAlign w:val="superscript"/>
              </w:rPr>
              <w:t>ère</w:t>
            </w:r>
            <w:r>
              <w:t xml:space="preserve"> année BACHELOR INFORMATIQUE</w:t>
            </w:r>
          </w:p>
          <w:p w14:paraId="1D25DA7E" w14:textId="79DB8903" w:rsidR="00036450" w:rsidRPr="008F2702" w:rsidRDefault="004142CD" w:rsidP="004142CD">
            <w:r w:rsidRPr="008F2702">
              <w:rPr>
                <w:lang w:bidi="fr-FR"/>
              </w:rPr>
              <w:t xml:space="preserve"> </w:t>
            </w:r>
            <w:r w:rsidR="00080F6C" w:rsidRPr="00080F6C">
              <w:drawing>
                <wp:inline distT="0" distB="0" distL="0" distR="0" wp14:anchorId="762425B5" wp14:editId="6F912238">
                  <wp:extent cx="998220" cy="391926"/>
                  <wp:effectExtent l="0" t="0" r="0" b="8255"/>
                  <wp:docPr id="2" name="Image 2" descr="Ynov Campus | École du Numérique à Lil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nov Campus | École du Numérique à Lil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5140" cy="39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3BC4A0" w14:textId="10A6C1BD" w:rsidR="00036450" w:rsidRPr="008F2702" w:rsidRDefault="00FA03A4" w:rsidP="00B359E4">
            <w:pPr>
              <w:pStyle w:val="Titre4"/>
            </w:pPr>
            <w:r>
              <w:t>LYCEE L’EMPERI SALON-DE-PROVENCE</w:t>
            </w:r>
          </w:p>
          <w:p w14:paraId="1FF31873" w14:textId="41F49947" w:rsidR="00036450" w:rsidRPr="008F2702" w:rsidRDefault="00FA03A4" w:rsidP="00B359E4">
            <w:pPr>
              <w:pStyle w:val="Date"/>
            </w:pPr>
            <w:r>
              <w:t>2020-2021</w:t>
            </w:r>
          </w:p>
          <w:p w14:paraId="4BFDC3F3" w14:textId="251FD651" w:rsidR="001424E5" w:rsidRPr="008F2702" w:rsidRDefault="00A97CF4" w:rsidP="001424E5">
            <w:r>
              <w:t>BAC Spé</w:t>
            </w:r>
            <w:r w:rsidR="00FA03A4">
              <w:t xml:space="preserve">  MATHS /PHYSIQUE</w:t>
            </w:r>
            <w:r w:rsidR="001424E5" w:rsidRPr="008F2702">
              <w:rPr>
                <w:lang w:bidi="fr-FR"/>
              </w:rPr>
              <w:t xml:space="preserve"> </w:t>
            </w:r>
          </w:p>
          <w:p w14:paraId="615328C0" w14:textId="77777777" w:rsidR="004142CD" w:rsidRPr="008F2702" w:rsidRDefault="004142CD" w:rsidP="00036450"/>
          <w:p w14:paraId="4E4F4808" w14:textId="12CBEFB2" w:rsidR="00036450" w:rsidRPr="008F2702" w:rsidRDefault="00D52A0F" w:rsidP="00036450">
            <w:pPr>
              <w:pStyle w:val="Titre2"/>
            </w:pPr>
            <w:r>
              <w:t>EXPERIENCE PROFESSIONNELLE</w:t>
            </w:r>
          </w:p>
          <w:p w14:paraId="528B4587" w14:textId="6E8506A8" w:rsidR="00036450" w:rsidRPr="008F2702" w:rsidRDefault="00D52A0F" w:rsidP="00B359E4">
            <w:pPr>
              <w:pStyle w:val="Titre4"/>
              <w:rPr>
                <w:bCs/>
              </w:rPr>
            </w:pPr>
            <w:r>
              <w:t>EHPAD L’ESTEREL</w:t>
            </w:r>
            <w:r w:rsidR="00036450" w:rsidRPr="008F2702">
              <w:rPr>
                <w:lang w:bidi="fr-FR"/>
              </w:rPr>
              <w:t xml:space="preserve"> </w:t>
            </w:r>
          </w:p>
          <w:p w14:paraId="43F73817" w14:textId="3E9768E1" w:rsidR="00036450" w:rsidRPr="008F2702" w:rsidRDefault="00D52A0F" w:rsidP="00B359E4">
            <w:pPr>
              <w:pStyle w:val="Date"/>
            </w:pPr>
            <w:r>
              <w:t>2017</w:t>
            </w:r>
            <w:r w:rsidR="004142CD" w:rsidRPr="008F2702">
              <w:rPr>
                <w:lang w:bidi="fr-FR"/>
              </w:rPr>
              <w:t>-</w:t>
            </w:r>
            <w:r>
              <w:t>2018</w:t>
            </w:r>
          </w:p>
          <w:p w14:paraId="17E7445A" w14:textId="6E4700BB" w:rsidR="00D52A0F" w:rsidRDefault="00D52A0F" w:rsidP="00036450">
            <w:r>
              <w:t>Stage de 3</w:t>
            </w:r>
            <w:r w:rsidRPr="00D52A0F">
              <w:rPr>
                <w:vertAlign w:val="superscript"/>
              </w:rPr>
              <w:t>ème</w:t>
            </w:r>
            <w:r>
              <w:t>.</w:t>
            </w:r>
          </w:p>
          <w:p w14:paraId="6175C4EB" w14:textId="6851F48A" w:rsidR="00D52A0F" w:rsidRPr="008F2702" w:rsidRDefault="00D52A0F" w:rsidP="004D3011">
            <w:r>
              <w:t>Observation des différents postes et de l‘organisation de l’entreprise</w:t>
            </w:r>
            <w:r>
              <w:rPr>
                <w:lang w:bidi="fr-FR"/>
              </w:rPr>
              <w:t>.</w:t>
            </w:r>
          </w:p>
          <w:p w14:paraId="17E4D707" w14:textId="77777777" w:rsidR="004D3011" w:rsidRPr="008F2702" w:rsidRDefault="004D3011" w:rsidP="00036450"/>
          <w:p w14:paraId="4119E31D" w14:textId="55EEA079" w:rsidR="00036450" w:rsidRPr="008F2702" w:rsidRDefault="00CE24C5" w:rsidP="00036450">
            <w:pPr>
              <w:pStyle w:val="Titre2"/>
            </w:pPr>
            <w:r>
              <w:t>LOGICIEL</w:t>
            </w:r>
            <w:r w:rsidR="00B34AD5">
              <w:t>s</w:t>
            </w:r>
          </w:p>
          <w:p w14:paraId="192AA987" w14:textId="77777777" w:rsidR="00036450" w:rsidRPr="008F2702" w:rsidRDefault="00112054" w:rsidP="004D3011">
            <w:pPr>
              <w:rPr>
                <w:color w:val="FFFFFF" w:themeColor="background1"/>
              </w:rPr>
            </w:pPr>
            <w:r w:rsidRPr="008F2702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0E49C8B2" wp14:editId="24CE25CB">
                  <wp:extent cx="5039360" cy="2041451"/>
                  <wp:effectExtent l="0" t="0" r="0" b="0"/>
                  <wp:docPr id="12" name="Graphique 12" descr="graphique Compétenc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328C3D08" w14:textId="77777777" w:rsidR="0043117B" w:rsidRPr="008F2702" w:rsidRDefault="00000000" w:rsidP="000C45FF">
      <w:pPr>
        <w:tabs>
          <w:tab w:val="left" w:pos="990"/>
        </w:tabs>
      </w:pPr>
    </w:p>
    <w:sectPr w:rsidR="0043117B" w:rsidRPr="008F2702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9D7BE" w14:textId="77777777" w:rsidR="00EF3E4F" w:rsidRDefault="00EF3E4F" w:rsidP="000C45FF">
      <w:r>
        <w:separator/>
      </w:r>
    </w:p>
  </w:endnote>
  <w:endnote w:type="continuationSeparator" w:id="0">
    <w:p w14:paraId="33D363EB" w14:textId="77777777" w:rsidR="00EF3E4F" w:rsidRDefault="00EF3E4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96048" w14:textId="77777777" w:rsidR="00EF3E4F" w:rsidRDefault="00EF3E4F" w:rsidP="000C45FF">
      <w:r>
        <w:separator/>
      </w:r>
    </w:p>
  </w:footnote>
  <w:footnote w:type="continuationSeparator" w:id="0">
    <w:p w14:paraId="7B14539C" w14:textId="77777777" w:rsidR="00EF3E4F" w:rsidRDefault="00EF3E4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B2B6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16BC5548" wp14:editId="52206CF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42A49"/>
    <w:multiLevelType w:val="hybridMultilevel"/>
    <w:tmpl w:val="CEB0C16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D593A8C"/>
    <w:multiLevelType w:val="hybridMultilevel"/>
    <w:tmpl w:val="B6E04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BD7B88"/>
    <w:multiLevelType w:val="hybridMultilevel"/>
    <w:tmpl w:val="A1D62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17176515">
    <w:abstractNumId w:val="12"/>
  </w:num>
  <w:num w:numId="2" w16cid:durableId="1945460015">
    <w:abstractNumId w:val="15"/>
  </w:num>
  <w:num w:numId="3" w16cid:durableId="1400323411">
    <w:abstractNumId w:val="8"/>
  </w:num>
  <w:num w:numId="4" w16cid:durableId="59865647">
    <w:abstractNumId w:val="3"/>
  </w:num>
  <w:num w:numId="5" w16cid:durableId="1248618248">
    <w:abstractNumId w:val="2"/>
  </w:num>
  <w:num w:numId="6" w16cid:durableId="163202989">
    <w:abstractNumId w:val="1"/>
  </w:num>
  <w:num w:numId="7" w16cid:durableId="156772291">
    <w:abstractNumId w:val="0"/>
  </w:num>
  <w:num w:numId="8" w16cid:durableId="29574106">
    <w:abstractNumId w:val="9"/>
  </w:num>
  <w:num w:numId="9" w16cid:durableId="2081100436">
    <w:abstractNumId w:val="7"/>
  </w:num>
  <w:num w:numId="10" w16cid:durableId="1835604285">
    <w:abstractNumId w:val="6"/>
  </w:num>
  <w:num w:numId="11" w16cid:durableId="1048719236">
    <w:abstractNumId w:val="5"/>
  </w:num>
  <w:num w:numId="12" w16cid:durableId="111244734">
    <w:abstractNumId w:val="4"/>
  </w:num>
  <w:num w:numId="13" w16cid:durableId="1838110381">
    <w:abstractNumId w:val="14"/>
  </w:num>
  <w:num w:numId="14" w16cid:durableId="1813793794">
    <w:abstractNumId w:val="11"/>
  </w:num>
  <w:num w:numId="15" w16cid:durableId="1588727719">
    <w:abstractNumId w:val="10"/>
  </w:num>
  <w:num w:numId="16" w16cid:durableId="3409386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40"/>
    <w:rsid w:val="00036450"/>
    <w:rsid w:val="00080F6C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1797"/>
    <w:rsid w:val="002D3CA3"/>
    <w:rsid w:val="0030481B"/>
    <w:rsid w:val="003156FC"/>
    <w:rsid w:val="003254B5"/>
    <w:rsid w:val="0037121F"/>
    <w:rsid w:val="003A6B7D"/>
    <w:rsid w:val="003B06CA"/>
    <w:rsid w:val="003C1D40"/>
    <w:rsid w:val="003C563F"/>
    <w:rsid w:val="004071FC"/>
    <w:rsid w:val="004142CD"/>
    <w:rsid w:val="00445947"/>
    <w:rsid w:val="004813B3"/>
    <w:rsid w:val="00496591"/>
    <w:rsid w:val="004C63E4"/>
    <w:rsid w:val="004D3011"/>
    <w:rsid w:val="005262AC"/>
    <w:rsid w:val="005D34F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92EAB"/>
    <w:rsid w:val="00802CA0"/>
    <w:rsid w:val="008D01DB"/>
    <w:rsid w:val="008F2702"/>
    <w:rsid w:val="008F3B10"/>
    <w:rsid w:val="009260CD"/>
    <w:rsid w:val="00942C6E"/>
    <w:rsid w:val="00952C25"/>
    <w:rsid w:val="00A2118D"/>
    <w:rsid w:val="00A51EC6"/>
    <w:rsid w:val="00A97CF4"/>
    <w:rsid w:val="00AD76E2"/>
    <w:rsid w:val="00AF1726"/>
    <w:rsid w:val="00B20152"/>
    <w:rsid w:val="00B34AD5"/>
    <w:rsid w:val="00B359E4"/>
    <w:rsid w:val="00B57D98"/>
    <w:rsid w:val="00B70850"/>
    <w:rsid w:val="00B70ECD"/>
    <w:rsid w:val="00BB0821"/>
    <w:rsid w:val="00C066B6"/>
    <w:rsid w:val="00C37BA1"/>
    <w:rsid w:val="00C4674C"/>
    <w:rsid w:val="00C506CF"/>
    <w:rsid w:val="00C72BED"/>
    <w:rsid w:val="00C9578B"/>
    <w:rsid w:val="00CB0055"/>
    <w:rsid w:val="00CC0C6D"/>
    <w:rsid w:val="00CE24C5"/>
    <w:rsid w:val="00D04BFE"/>
    <w:rsid w:val="00D2522B"/>
    <w:rsid w:val="00D422DE"/>
    <w:rsid w:val="00D52A0F"/>
    <w:rsid w:val="00D5459D"/>
    <w:rsid w:val="00D552B0"/>
    <w:rsid w:val="00DA1F4D"/>
    <w:rsid w:val="00DD172A"/>
    <w:rsid w:val="00E06E4D"/>
    <w:rsid w:val="00E25A26"/>
    <w:rsid w:val="00E430EE"/>
    <w:rsid w:val="00E4381A"/>
    <w:rsid w:val="00E55D74"/>
    <w:rsid w:val="00E87290"/>
    <w:rsid w:val="00ED0251"/>
    <w:rsid w:val="00EF3E4F"/>
    <w:rsid w:val="00F17D8E"/>
    <w:rsid w:val="00F41ADD"/>
    <w:rsid w:val="00F60274"/>
    <w:rsid w:val="00F77FB9"/>
    <w:rsid w:val="00F8321F"/>
    <w:rsid w:val="00FA03A4"/>
    <w:rsid w:val="00FA2DE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A741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tin\AppData\Local\Microsoft\Office\16.0\DTS\fr-FR%7b406E9E8C-38D3-4DBD-96FD-B758937CE81D%7d\%7bFE891CF3-DA7D-4EA2-8E58-31BA47576C1C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Word/Excel/Powerpoint</c:v>
                </c:pt>
                <c:pt idx="1">
                  <c:v>Linux</c:v>
                </c:pt>
                <c:pt idx="2">
                  <c:v>Python</c:v>
                </c:pt>
                <c:pt idx="3">
                  <c:v>HTML/CSS/JS</c:v>
                </c:pt>
                <c:pt idx="4">
                  <c:v>Golang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</c:v>
                </c:pt>
                <c:pt idx="1">
                  <c:v>0.4</c:v>
                </c:pt>
                <c:pt idx="2">
                  <c:v>0.8</c:v>
                </c:pt>
                <c:pt idx="3">
                  <c:v>0.75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B1B880C17940F9828B950B68EC9A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6CD22F-3774-45CC-97DA-F8720E7B6ABB}"/>
      </w:docPartPr>
      <w:docPartBody>
        <w:p w:rsidR="00C52766" w:rsidRDefault="00577B23">
          <w:pPr>
            <w:pStyle w:val="6CB1B880C17940F9828B950B68EC9ACF"/>
          </w:pPr>
          <w:r w:rsidRPr="008F2702">
            <w:rPr>
              <w:lang w:bidi="fr-FR"/>
            </w:rPr>
            <w:t>Profil</w:t>
          </w:r>
        </w:p>
      </w:docPartBody>
    </w:docPart>
    <w:docPart>
      <w:docPartPr>
        <w:name w:val="1559C5B3A3424CFEBD5EA8A71D14CF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51CC6B-27E2-47AC-96EF-7E1770CEC568}"/>
      </w:docPartPr>
      <w:docPartBody>
        <w:p w:rsidR="00C52766" w:rsidRDefault="00577B23">
          <w:pPr>
            <w:pStyle w:val="1559C5B3A3424CFEBD5EA8A71D14CF95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61A2F504BB6D4E29AC8C2501A82C88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2F46D8-E194-438C-8DEA-88FB54D239F2}"/>
      </w:docPartPr>
      <w:docPartBody>
        <w:p w:rsidR="00C52766" w:rsidRDefault="00577B23">
          <w:pPr>
            <w:pStyle w:val="61A2F504BB6D4E29AC8C2501A82C88E8"/>
          </w:pPr>
          <w:r w:rsidRPr="008F2702">
            <w:rPr>
              <w:lang w:bidi="fr-FR"/>
            </w:rPr>
            <w:t>TÉLÉPHONE :</w:t>
          </w:r>
        </w:p>
      </w:docPartBody>
    </w:docPart>
    <w:docPart>
      <w:docPartPr>
        <w:name w:val="5560F43F07004354BC25FC906CB620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CF4905-341B-4ED5-B1D6-533B0427A255}"/>
      </w:docPartPr>
      <w:docPartBody>
        <w:p w:rsidR="00C52766" w:rsidRDefault="00577B23">
          <w:pPr>
            <w:pStyle w:val="5560F43F07004354BC25FC906CB6205E"/>
          </w:pPr>
          <w:r w:rsidRPr="008F2702">
            <w:rPr>
              <w:lang w:bidi="fr-FR"/>
            </w:rPr>
            <w:t>E-MAIL :</w:t>
          </w:r>
        </w:p>
      </w:docPartBody>
    </w:docPart>
    <w:docPart>
      <w:docPartPr>
        <w:name w:val="A260B2F7467D45958B0806AFB87A86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330A1B-2972-419C-BDD8-7BFE7A7C94F2}"/>
      </w:docPartPr>
      <w:docPartBody>
        <w:p w:rsidR="00C52766" w:rsidRDefault="00577B23">
          <w:pPr>
            <w:pStyle w:val="A260B2F7467D45958B0806AFB87A861F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BF2CC9A750194CEEBC8592C1991E5C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8613FC-BD86-470D-B5D1-9E2E22B3CBD9}"/>
      </w:docPartPr>
      <w:docPartBody>
        <w:p w:rsidR="00C52766" w:rsidRDefault="00577B23">
          <w:pPr>
            <w:pStyle w:val="BF2CC9A750194CEEBC8592C1991E5C74"/>
          </w:pPr>
          <w:r w:rsidRPr="008F2702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23"/>
    <w:rsid w:val="00577B23"/>
    <w:rsid w:val="00AC3B71"/>
    <w:rsid w:val="00C5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CB1B880C17940F9828B950B68EC9ACF">
    <w:name w:val="6CB1B880C17940F9828B950B68EC9ACF"/>
  </w:style>
  <w:style w:type="paragraph" w:customStyle="1" w:styleId="1559C5B3A3424CFEBD5EA8A71D14CF95">
    <w:name w:val="1559C5B3A3424CFEBD5EA8A71D14CF95"/>
  </w:style>
  <w:style w:type="paragraph" w:customStyle="1" w:styleId="61A2F504BB6D4E29AC8C2501A82C88E8">
    <w:name w:val="61A2F504BB6D4E29AC8C2501A82C88E8"/>
  </w:style>
  <w:style w:type="paragraph" w:customStyle="1" w:styleId="5560F43F07004354BC25FC906CB6205E">
    <w:name w:val="5560F43F07004354BC25FC906CB6205E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260B2F7467D45958B0806AFB87A861F">
    <w:name w:val="A260B2F7467D45958B0806AFB87A861F"/>
  </w:style>
  <w:style w:type="paragraph" w:customStyle="1" w:styleId="BF2CC9A750194CEEBC8592C1991E5C74">
    <w:name w:val="BF2CC9A750194CEEBC8592C1991E5C74"/>
  </w:style>
  <w:style w:type="character" w:customStyle="1" w:styleId="Titre2Car">
    <w:name w:val="Titre 2 Car"/>
    <w:basedOn w:val="Policepardfaut"/>
    <w:link w:val="Titre2"/>
    <w:uiPriority w:val="9"/>
    <w:rPr>
      <w:rFonts w:ascii="Century Gothic" w:eastAsiaTheme="majorEastAsia" w:hAnsi="Century Gothic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3B60A052E10844BC23992ABEC4C4DE" ma:contentTypeVersion="2" ma:contentTypeDescription="Crée un document." ma:contentTypeScope="" ma:versionID="1877be41d764b5894a4826db2943ca2b">
  <xsd:schema xmlns:xsd="http://www.w3.org/2001/XMLSchema" xmlns:xs="http://www.w3.org/2001/XMLSchema" xmlns:p="http://schemas.microsoft.com/office/2006/metadata/properties" xmlns:ns3="5280f4dc-00c1-4132-8510-15979960b333" targetNamespace="http://schemas.microsoft.com/office/2006/metadata/properties" ma:root="true" ma:fieldsID="877762189dd7e02e8931845ab12e0d1d" ns3:_="">
    <xsd:import namespace="5280f4dc-00c1-4132-8510-15979960b3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0f4dc-00c1-4132-8510-15979960b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A6C662-2C8F-4AC1-A835-01BC3F82D8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EC5AE7-664C-4100-922E-F147EA41F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80f4dc-00c1-4132-8510-15979960b3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{FE891CF3-DA7D-4EA2-8E58-31BA47576C1C}tf00546271_win32.dotx</Template>
  <TotalTime>0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2022-03-13T16:46:00Z</dcterms:created>
  <dcterms:modified xsi:type="dcterms:W3CDTF">2022-08-19T12:27:00Z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0x0101005B3B60A052E10844BC23992ABEC4C4DE</vt:lpwstr>
  </property>
</Properties>
</file>